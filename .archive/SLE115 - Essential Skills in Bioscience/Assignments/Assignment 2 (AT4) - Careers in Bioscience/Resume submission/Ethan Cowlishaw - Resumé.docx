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924" w14:textId="423A4BFA" w:rsidR="00FB7040" w:rsidRPr="00AE1477" w:rsidRDefault="003147B0" w:rsidP="00AE1477">
      <w:pPr>
        <w:pStyle w:val="NAME"/>
        <w:rPr>
          <w:sz w:val="36"/>
          <w:szCs w:val="36"/>
        </w:rPr>
      </w:pPr>
      <w:r>
        <w:rPr>
          <w:sz w:val="36"/>
          <w:szCs w:val="36"/>
        </w:rPr>
        <w:t>Ethan Cowlishaw</w:t>
      </w:r>
    </w:p>
    <w:p w14:paraId="0861F995" w14:textId="7B9EC352" w:rsidR="00FB7040" w:rsidRDefault="005C79CC">
      <w:pPr>
        <w:pStyle w:val="Address"/>
      </w:pPr>
      <w:r>
        <w:t>0472 680 285</w:t>
      </w:r>
      <w:r w:rsidR="00903984">
        <w:t xml:space="preserve"> </w:t>
      </w:r>
      <w:r w:rsidR="00B978E9">
        <w:t xml:space="preserve">• </w:t>
      </w:r>
      <w:hyperlink r:id="rId10" w:history="1">
        <w:r w:rsidRPr="00941B54">
          <w:rPr>
            <w:rStyle w:val="Hyperlink"/>
          </w:rPr>
          <w:t>cowethan@gmail.com</w:t>
        </w:r>
      </w:hyperlink>
      <w:r>
        <w:t xml:space="preserve"> </w:t>
      </w:r>
      <w:r w:rsidR="00903984">
        <w:t xml:space="preserve"> </w:t>
      </w:r>
    </w:p>
    <w:p w14:paraId="31B071E4" w14:textId="33D52EFA" w:rsidR="00FB7040" w:rsidRPr="008363DA" w:rsidRDefault="008363DA" w:rsidP="00E140A9">
      <w:pPr>
        <w:pStyle w:val="SectionHeader"/>
        <w:rPr>
          <w:i/>
          <w:iCs/>
        </w:rPr>
      </w:pPr>
      <w:r>
        <w:rPr>
          <w:i/>
          <w:iCs/>
        </w:rPr>
        <w:t>Professional Summary</w:t>
      </w:r>
      <w:r w:rsidR="00E140A9" w:rsidRPr="008363DA">
        <w:rPr>
          <w:i/>
          <w:iCs/>
        </w:rPr>
        <w:t xml:space="preserve"> </w:t>
      </w:r>
    </w:p>
    <w:tbl>
      <w:tblPr>
        <w:tblW w:w="0" w:type="auto"/>
        <w:tblBorders>
          <w:right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216"/>
        <w:gridCol w:w="4565"/>
      </w:tblGrid>
      <w:tr w:rsidR="00494659" w:rsidRPr="00494659" w14:paraId="5018F5A2" w14:textId="77777777" w:rsidTr="001344A8">
        <w:tc>
          <w:tcPr>
            <w:tcW w:w="5216" w:type="dxa"/>
            <w:tcBorders>
              <w:right w:val="single" w:sz="4" w:space="0" w:color="5B9BD5" w:themeColor="accent1"/>
            </w:tcBorders>
          </w:tcPr>
          <w:p w14:paraId="590E0A79" w14:textId="18D18C25" w:rsidR="00494659" w:rsidRPr="00494659" w:rsidRDefault="00AC5903" w:rsidP="001344A8">
            <w:pPr>
              <w:pStyle w:val="ResumeKeywords"/>
              <w:numPr>
                <w:ilvl w:val="0"/>
                <w:numId w:val="25"/>
              </w:numPr>
              <w:pBdr>
                <w:right w:val="single" w:sz="4" w:space="4" w:color="auto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Enjoys solving problems</w:t>
            </w:r>
            <w:r w:rsidR="00494659" w:rsidRPr="004946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65" w:type="dxa"/>
            <w:tcBorders>
              <w:left w:val="single" w:sz="4" w:space="0" w:color="5B9BD5" w:themeColor="accent1"/>
            </w:tcBorders>
          </w:tcPr>
          <w:p w14:paraId="0AB4AB36" w14:textId="40E072C5" w:rsidR="00494659" w:rsidRPr="00494659" w:rsidRDefault="00AC5903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communication skills </w:t>
            </w:r>
          </w:p>
        </w:tc>
      </w:tr>
      <w:tr w:rsidR="00494659" w:rsidRPr="00494659" w14:paraId="6B3CCD4B" w14:textId="77777777" w:rsidTr="001344A8">
        <w:tc>
          <w:tcPr>
            <w:tcW w:w="5216" w:type="dxa"/>
            <w:tcBorders>
              <w:right w:val="single" w:sz="4" w:space="0" w:color="5B9BD5" w:themeColor="accent1"/>
            </w:tcBorders>
          </w:tcPr>
          <w:p w14:paraId="68941879" w14:textId="4D41E6A5" w:rsidR="00494659" w:rsidRPr="00494659" w:rsidRDefault="00962D0C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Savvy with computers</w:t>
            </w:r>
          </w:p>
        </w:tc>
        <w:tc>
          <w:tcPr>
            <w:tcW w:w="4565" w:type="dxa"/>
            <w:tcBorders>
              <w:left w:val="single" w:sz="4" w:space="0" w:color="5B9BD5" w:themeColor="accent1"/>
            </w:tcBorders>
          </w:tcPr>
          <w:p w14:paraId="147BC4E2" w14:textId="0C10226A" w:rsidR="00494659" w:rsidRPr="00494659" w:rsidRDefault="00176CCC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Passionate for learning new skills</w:t>
            </w:r>
          </w:p>
        </w:tc>
      </w:tr>
      <w:tr w:rsidR="00494659" w:rsidRPr="00494659" w14:paraId="056BDC40" w14:textId="77777777" w:rsidTr="001344A8">
        <w:tc>
          <w:tcPr>
            <w:tcW w:w="5216" w:type="dxa"/>
            <w:tcBorders>
              <w:right w:val="single" w:sz="4" w:space="0" w:color="5B9BD5" w:themeColor="accent1"/>
            </w:tcBorders>
          </w:tcPr>
          <w:p w14:paraId="169CA31F" w14:textId="2636A3F9" w:rsidR="00494659" w:rsidRPr="00494659" w:rsidRDefault="00131474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 register experience</w:t>
            </w:r>
          </w:p>
        </w:tc>
        <w:tc>
          <w:tcPr>
            <w:tcW w:w="4565" w:type="dxa"/>
            <w:tcBorders>
              <w:left w:val="single" w:sz="4" w:space="0" w:color="5B9BD5" w:themeColor="accent1"/>
            </w:tcBorders>
          </w:tcPr>
          <w:p w14:paraId="122A8CE5" w14:textId="77B91889" w:rsidR="00494659" w:rsidRPr="00494659" w:rsidRDefault="00AC5903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Keen attention to detail</w:t>
            </w:r>
          </w:p>
        </w:tc>
      </w:tr>
      <w:tr w:rsidR="00494659" w:rsidRPr="00494659" w14:paraId="2728BAFB" w14:textId="77777777" w:rsidTr="001344A8">
        <w:tc>
          <w:tcPr>
            <w:tcW w:w="5216" w:type="dxa"/>
            <w:tcBorders>
              <w:right w:val="single" w:sz="4" w:space="0" w:color="5B9BD5" w:themeColor="accent1"/>
            </w:tcBorders>
          </w:tcPr>
          <w:p w14:paraId="15ED396D" w14:textId="5E4C422A" w:rsidR="00494659" w:rsidRPr="00494659" w:rsidRDefault="00C74418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Intrinsic drive to </w:t>
            </w:r>
            <w:r w:rsidR="00E263DB">
              <w:rPr>
                <w:sz w:val="22"/>
                <w:szCs w:val="22"/>
              </w:rPr>
              <w:t xml:space="preserve">constantly </w:t>
            </w:r>
            <w:r>
              <w:rPr>
                <w:sz w:val="22"/>
                <w:szCs w:val="22"/>
              </w:rPr>
              <w:t>improve</w:t>
            </w:r>
          </w:p>
        </w:tc>
        <w:tc>
          <w:tcPr>
            <w:tcW w:w="4565" w:type="dxa"/>
            <w:tcBorders>
              <w:left w:val="single" w:sz="4" w:space="0" w:color="5B9BD5" w:themeColor="accent1"/>
            </w:tcBorders>
          </w:tcPr>
          <w:p w14:paraId="48C0CA96" w14:textId="351259E0" w:rsidR="00494659" w:rsidRPr="00494659" w:rsidRDefault="008A5145" w:rsidP="007C0DB9">
            <w:pPr>
              <w:pStyle w:val="ResumeKeywords"/>
              <w:numPr>
                <w:ilvl w:val="0"/>
                <w:numId w:val="2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 behaviour</w:t>
            </w:r>
          </w:p>
        </w:tc>
      </w:tr>
    </w:tbl>
    <w:p w14:paraId="020185F9" w14:textId="0B1E0FAA" w:rsidR="00FB7040" w:rsidRPr="008363DA" w:rsidRDefault="008363DA">
      <w:pPr>
        <w:pStyle w:val="SectionHeader"/>
        <w:rPr>
          <w:i/>
          <w:iCs/>
        </w:rPr>
      </w:pPr>
      <w:r>
        <w:rPr>
          <w:i/>
          <w:iCs/>
        </w:rPr>
        <w:t>Professional Experience</w:t>
      </w:r>
    </w:p>
    <w:p w14:paraId="0F7D61F9" w14:textId="5E4964D6" w:rsidR="00FB7040" w:rsidRPr="0090368B" w:rsidRDefault="005E751A" w:rsidP="0090368B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t>Crew Member</w:t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72690">
        <w:rPr>
          <w:sz w:val="22"/>
          <w:szCs w:val="22"/>
        </w:rPr>
        <w:tab/>
      </w:r>
      <w:r>
        <w:rPr>
          <w:sz w:val="22"/>
          <w:szCs w:val="22"/>
        </w:rPr>
        <w:t>2021-2022</w:t>
      </w:r>
    </w:p>
    <w:p w14:paraId="041DBF82" w14:textId="247085BA" w:rsidR="0090368B" w:rsidRPr="00A97CC7" w:rsidRDefault="005E751A" w:rsidP="0090368B">
      <w:pPr>
        <w:pStyle w:val="Company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McDonald’s</w:t>
      </w:r>
      <w:r w:rsidR="003A7172">
        <w:rPr>
          <w:b w:val="0"/>
          <w:sz w:val="22"/>
          <w:szCs w:val="22"/>
        </w:rPr>
        <w:t xml:space="preserve"> (Southbound – Lovely Banks)</w:t>
      </w:r>
    </w:p>
    <w:p w14:paraId="2560643D" w14:textId="6CE3A9CC" w:rsidR="003E0B20" w:rsidRPr="00A97CC7" w:rsidRDefault="003E0B20" w:rsidP="0090368B">
      <w:pPr>
        <w:pStyle w:val="Company"/>
        <w:spacing w:before="0"/>
        <w:rPr>
          <w:sz w:val="22"/>
          <w:szCs w:val="22"/>
          <w:u w:val="single"/>
        </w:rPr>
      </w:pPr>
      <w:r w:rsidRPr="00A97CC7">
        <w:rPr>
          <w:sz w:val="22"/>
          <w:szCs w:val="22"/>
          <w:u w:val="single"/>
        </w:rPr>
        <w:t>Responsibilities:</w:t>
      </w:r>
    </w:p>
    <w:p w14:paraId="74F5DCA2" w14:textId="6DA7401A" w:rsidR="003E0B20" w:rsidRDefault="00A97D5B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Stocking produce when necessary</w:t>
      </w:r>
    </w:p>
    <w:p w14:paraId="445313D1" w14:textId="161EA8D1" w:rsidR="00A97D5B" w:rsidRDefault="00A97D5B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Opening the store</w:t>
      </w:r>
      <w:r w:rsidR="00A81133">
        <w:rPr>
          <w:b w:val="0"/>
          <w:bCs w:val="0"/>
          <w:sz w:val="22"/>
          <w:szCs w:val="22"/>
        </w:rPr>
        <w:t xml:space="preserve"> </w:t>
      </w:r>
      <w:r w:rsidR="00E75D79">
        <w:rPr>
          <w:b w:val="0"/>
          <w:bCs w:val="0"/>
          <w:sz w:val="22"/>
          <w:szCs w:val="22"/>
        </w:rPr>
        <w:t>while keeping up with orders</w:t>
      </w:r>
      <w:r w:rsidR="00891904">
        <w:rPr>
          <w:b w:val="0"/>
          <w:bCs w:val="0"/>
          <w:sz w:val="22"/>
          <w:szCs w:val="22"/>
        </w:rPr>
        <w:t xml:space="preserve"> with and without assistance</w:t>
      </w:r>
    </w:p>
    <w:p w14:paraId="60EE185C" w14:textId="48ABA271" w:rsidR="007A58B0" w:rsidRDefault="007A58B0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Operating machinery</w:t>
      </w:r>
    </w:p>
    <w:p w14:paraId="7B83B312" w14:textId="6484FA60" w:rsidR="00D27A90" w:rsidRDefault="00D27A90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Maintaining good hand hygiene</w:t>
      </w:r>
    </w:p>
    <w:p w14:paraId="5C8627F7" w14:textId="4A1DA20D" w:rsidR="002A4676" w:rsidRDefault="00CF3B94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Managing </w:t>
      </w:r>
      <w:r w:rsidR="002D208D">
        <w:rPr>
          <w:b w:val="0"/>
          <w:bCs w:val="0"/>
          <w:sz w:val="22"/>
          <w:szCs w:val="22"/>
        </w:rPr>
        <w:t>fridge</w:t>
      </w:r>
      <w:r w:rsidR="00B27493">
        <w:rPr>
          <w:b w:val="0"/>
          <w:bCs w:val="0"/>
          <w:sz w:val="22"/>
          <w:szCs w:val="22"/>
        </w:rPr>
        <w:t xml:space="preserve"> &amp; freezer</w:t>
      </w:r>
      <w:r w:rsidR="002D208D">
        <w:rPr>
          <w:b w:val="0"/>
          <w:bCs w:val="0"/>
          <w:sz w:val="22"/>
          <w:szCs w:val="22"/>
        </w:rPr>
        <w:t xml:space="preserve"> </w:t>
      </w:r>
      <w:r w:rsidR="002A4D9D">
        <w:rPr>
          <w:b w:val="0"/>
          <w:bCs w:val="0"/>
          <w:sz w:val="22"/>
          <w:szCs w:val="22"/>
        </w:rPr>
        <w:t>produce</w:t>
      </w:r>
      <w:r w:rsidR="00F47630">
        <w:rPr>
          <w:b w:val="0"/>
          <w:bCs w:val="0"/>
          <w:sz w:val="22"/>
          <w:szCs w:val="22"/>
        </w:rPr>
        <w:t xml:space="preserve"> levels</w:t>
      </w:r>
      <w:r>
        <w:rPr>
          <w:b w:val="0"/>
          <w:bCs w:val="0"/>
          <w:sz w:val="22"/>
          <w:szCs w:val="22"/>
        </w:rPr>
        <w:t xml:space="preserve"> </w:t>
      </w:r>
      <w:r w:rsidR="00096C12">
        <w:rPr>
          <w:b w:val="0"/>
          <w:bCs w:val="0"/>
          <w:sz w:val="22"/>
          <w:szCs w:val="22"/>
        </w:rPr>
        <w:t xml:space="preserve">and expirations, while </w:t>
      </w:r>
      <w:r w:rsidR="007F25C5">
        <w:rPr>
          <w:b w:val="0"/>
          <w:bCs w:val="0"/>
          <w:sz w:val="22"/>
          <w:szCs w:val="22"/>
        </w:rPr>
        <w:t>storing them appropriately</w:t>
      </w:r>
    </w:p>
    <w:p w14:paraId="4CDBFCE8" w14:textId="43E4D848" w:rsidR="007E4B44" w:rsidRDefault="00ED22E6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Heavy lifting of goods</w:t>
      </w:r>
    </w:p>
    <w:p w14:paraId="3D4A085D" w14:textId="6419E393" w:rsidR="002A4D9D" w:rsidRDefault="002A4D9D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Making sure the store policy ‘first-in-first-out’ for produce</w:t>
      </w:r>
      <w:r w:rsidR="000F5D29">
        <w:rPr>
          <w:b w:val="0"/>
          <w:bCs w:val="0"/>
          <w:sz w:val="22"/>
          <w:szCs w:val="22"/>
        </w:rPr>
        <w:t xml:space="preserve"> is followed</w:t>
      </w:r>
    </w:p>
    <w:p w14:paraId="31298621" w14:textId="12A32653" w:rsidR="0075580B" w:rsidRDefault="0075580B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Cleaning </w:t>
      </w:r>
      <w:r w:rsidR="00C86E5A">
        <w:rPr>
          <w:b w:val="0"/>
          <w:bCs w:val="0"/>
          <w:sz w:val="22"/>
          <w:szCs w:val="22"/>
        </w:rPr>
        <w:t xml:space="preserve">dirty </w:t>
      </w:r>
      <w:r w:rsidR="00973875">
        <w:rPr>
          <w:b w:val="0"/>
          <w:bCs w:val="0"/>
          <w:sz w:val="22"/>
          <w:szCs w:val="22"/>
        </w:rPr>
        <w:t>machinery</w:t>
      </w:r>
      <w:r w:rsidR="0045484C">
        <w:rPr>
          <w:b w:val="0"/>
          <w:bCs w:val="0"/>
          <w:sz w:val="22"/>
          <w:szCs w:val="22"/>
        </w:rPr>
        <w:t xml:space="preserve">, containers, and </w:t>
      </w:r>
      <w:r w:rsidR="00F24DC7">
        <w:rPr>
          <w:b w:val="0"/>
          <w:bCs w:val="0"/>
          <w:sz w:val="22"/>
          <w:szCs w:val="22"/>
        </w:rPr>
        <w:t xml:space="preserve">miscellaneous </w:t>
      </w:r>
      <w:r w:rsidR="00973875">
        <w:rPr>
          <w:b w:val="0"/>
          <w:bCs w:val="0"/>
          <w:sz w:val="22"/>
          <w:szCs w:val="22"/>
        </w:rPr>
        <w:t>dishes</w:t>
      </w:r>
    </w:p>
    <w:p w14:paraId="1801EA83" w14:textId="24CF3D27" w:rsidR="00043843" w:rsidRDefault="00043843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Cleaning the floors and mopping up spills</w:t>
      </w:r>
      <w:r w:rsidR="00095A79">
        <w:rPr>
          <w:b w:val="0"/>
          <w:bCs w:val="0"/>
          <w:sz w:val="22"/>
          <w:szCs w:val="22"/>
        </w:rPr>
        <w:t xml:space="preserve"> while following OHS procedure</w:t>
      </w:r>
    </w:p>
    <w:p w14:paraId="1217F633" w14:textId="58BBDD22" w:rsidR="003E00C7" w:rsidRDefault="003E00C7" w:rsidP="003E0B20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Making burgers</w:t>
      </w:r>
      <w:r w:rsidR="002D208D">
        <w:rPr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</w:t>
      </w:r>
      <w:r w:rsidR="006807C7">
        <w:rPr>
          <w:b w:val="0"/>
          <w:bCs w:val="0"/>
          <w:sz w:val="22"/>
          <w:szCs w:val="22"/>
        </w:rPr>
        <w:t xml:space="preserve">while </w:t>
      </w:r>
      <w:r w:rsidR="002D208D">
        <w:rPr>
          <w:b w:val="0"/>
          <w:bCs w:val="0"/>
          <w:sz w:val="22"/>
          <w:szCs w:val="22"/>
        </w:rPr>
        <w:t>managing produce levels</w:t>
      </w:r>
    </w:p>
    <w:p w14:paraId="645A24F4" w14:textId="455F1B71" w:rsidR="0090368B" w:rsidRDefault="00BD64CA" w:rsidP="000115EE">
      <w:pPr>
        <w:pStyle w:val="Company"/>
        <w:numPr>
          <w:ilvl w:val="0"/>
          <w:numId w:val="26"/>
        </w:numPr>
        <w:spacing w:befor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Working as a team to get orders out efficiently </w:t>
      </w:r>
      <w:r w:rsidR="007044E7">
        <w:rPr>
          <w:b w:val="0"/>
          <w:bCs w:val="0"/>
          <w:sz w:val="22"/>
          <w:szCs w:val="22"/>
        </w:rPr>
        <w:t>and maintaining a high level of quality</w:t>
      </w:r>
    </w:p>
    <w:p w14:paraId="6CAC9C29" w14:textId="2AD83BF8" w:rsidR="00D20C6C" w:rsidRPr="002047EE" w:rsidRDefault="00D20C6C" w:rsidP="002047EE">
      <w:pPr>
        <w:pStyle w:val="Company"/>
        <w:numPr>
          <w:ilvl w:val="0"/>
          <w:numId w:val="26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Handling food according to store hygiene policy</w:t>
      </w:r>
    </w:p>
    <w:p w14:paraId="714898B4" w14:textId="0FB0B08F" w:rsidR="0090368B" w:rsidRDefault="0090368B" w:rsidP="0090368B">
      <w:pPr>
        <w:pStyle w:val="Accomplishments"/>
        <w:numPr>
          <w:ilvl w:val="0"/>
          <w:numId w:val="0"/>
        </w:numPr>
        <w:spacing w:after="0"/>
        <w:ind w:left="1080" w:hanging="360"/>
        <w:rPr>
          <w:szCs w:val="22"/>
        </w:rPr>
      </w:pPr>
    </w:p>
    <w:p w14:paraId="68E9DAD2" w14:textId="6E7C87B9" w:rsidR="00553A48" w:rsidRDefault="00553A48" w:rsidP="00D322BC">
      <w:pPr>
        <w:pStyle w:val="Accomplishments"/>
        <w:numPr>
          <w:ilvl w:val="0"/>
          <w:numId w:val="0"/>
        </w:numPr>
        <w:spacing w:after="0"/>
        <w:rPr>
          <w:szCs w:val="22"/>
        </w:rPr>
      </w:pPr>
    </w:p>
    <w:p w14:paraId="3A6FB174" w14:textId="77777777" w:rsidR="00553A48" w:rsidRPr="0090368B" w:rsidRDefault="00553A48" w:rsidP="0090368B">
      <w:pPr>
        <w:pStyle w:val="Accomplishments"/>
        <w:numPr>
          <w:ilvl w:val="0"/>
          <w:numId w:val="0"/>
        </w:numPr>
        <w:spacing w:after="0"/>
        <w:ind w:left="1080" w:hanging="360"/>
        <w:rPr>
          <w:szCs w:val="22"/>
        </w:rPr>
      </w:pPr>
    </w:p>
    <w:p w14:paraId="09171918" w14:textId="5BA04A4E" w:rsidR="0090368B" w:rsidRPr="0090368B" w:rsidRDefault="00DE5F6A" w:rsidP="0090368B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t>Cashier</w:t>
      </w:r>
      <w:r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7A3FE6">
        <w:rPr>
          <w:sz w:val="22"/>
          <w:szCs w:val="22"/>
        </w:rPr>
        <w:t>2018-2019</w:t>
      </w:r>
    </w:p>
    <w:p w14:paraId="351E72F9" w14:textId="702B8DFC" w:rsidR="0090368B" w:rsidRDefault="00081B13" w:rsidP="0090368B">
      <w:pPr>
        <w:pStyle w:val="Company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Fruit Shack (Manifold Heights)</w:t>
      </w:r>
    </w:p>
    <w:p w14:paraId="51F2F5DB" w14:textId="329BF89D" w:rsidR="00977515" w:rsidRPr="00A97CC7" w:rsidRDefault="00977515" w:rsidP="0090368B">
      <w:pPr>
        <w:pStyle w:val="Company"/>
        <w:spacing w:before="0"/>
        <w:rPr>
          <w:bCs w:val="0"/>
          <w:sz w:val="22"/>
          <w:szCs w:val="22"/>
          <w:u w:val="single"/>
        </w:rPr>
      </w:pPr>
      <w:r w:rsidRPr="00A97CC7">
        <w:rPr>
          <w:bCs w:val="0"/>
          <w:sz w:val="22"/>
          <w:szCs w:val="22"/>
          <w:u w:val="single"/>
        </w:rPr>
        <w:t>Responsibilities</w:t>
      </w:r>
      <w:r w:rsidR="00A97CC7">
        <w:rPr>
          <w:bCs w:val="0"/>
          <w:sz w:val="22"/>
          <w:szCs w:val="22"/>
          <w:u w:val="single"/>
        </w:rPr>
        <w:t>:</w:t>
      </w:r>
    </w:p>
    <w:p w14:paraId="7304FDCB" w14:textId="3CE85925" w:rsidR="00977515" w:rsidRDefault="00977515" w:rsidP="00977515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Closing the store</w:t>
      </w:r>
      <w:r w:rsidR="00A81133">
        <w:rPr>
          <w:b w:val="0"/>
          <w:sz w:val="22"/>
          <w:szCs w:val="22"/>
        </w:rPr>
        <w:t xml:space="preserve"> with </w:t>
      </w:r>
      <w:r w:rsidR="00F67AF6">
        <w:rPr>
          <w:b w:val="0"/>
          <w:sz w:val="22"/>
          <w:szCs w:val="22"/>
        </w:rPr>
        <w:t>1 other employee while serving customers</w:t>
      </w:r>
    </w:p>
    <w:p w14:paraId="18B543BC" w14:textId="63F013A0" w:rsidR="00977515" w:rsidRDefault="00977515" w:rsidP="00977515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Maintaining stock levels</w:t>
      </w:r>
    </w:p>
    <w:p w14:paraId="0C2DBE30" w14:textId="698C1789" w:rsidR="00977515" w:rsidRDefault="00977515" w:rsidP="00977515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Operating the cash register and doing mental </w:t>
      </w:r>
      <w:r w:rsidR="00612B70">
        <w:rPr>
          <w:b w:val="0"/>
          <w:sz w:val="22"/>
          <w:szCs w:val="22"/>
        </w:rPr>
        <w:t>arithmetic</w:t>
      </w:r>
    </w:p>
    <w:p w14:paraId="2AEB88D0" w14:textId="5366DA58" w:rsidR="00612B70" w:rsidRDefault="0089442D" w:rsidP="00977515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Cleaning the floors and mopping up spills</w:t>
      </w:r>
      <w:r w:rsidR="00095A79">
        <w:rPr>
          <w:b w:val="0"/>
          <w:sz w:val="22"/>
          <w:szCs w:val="22"/>
        </w:rPr>
        <w:t xml:space="preserve"> while following OHS procedur</w:t>
      </w:r>
      <w:r w:rsidR="000A484E">
        <w:rPr>
          <w:b w:val="0"/>
          <w:sz w:val="22"/>
          <w:szCs w:val="22"/>
        </w:rPr>
        <w:t>e</w:t>
      </w:r>
    </w:p>
    <w:p w14:paraId="4F6A6057" w14:textId="10F9736A" w:rsidR="005A6F58" w:rsidRDefault="004E598E" w:rsidP="005A6F58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Neatly stacking produce </w:t>
      </w:r>
      <w:r w:rsidR="00B61F34">
        <w:rPr>
          <w:b w:val="0"/>
          <w:sz w:val="22"/>
          <w:szCs w:val="22"/>
        </w:rPr>
        <w:t>when closing and stocking up produce</w:t>
      </w:r>
    </w:p>
    <w:p w14:paraId="4CCD6E5E" w14:textId="356959A3" w:rsidR="005A6F58" w:rsidRDefault="001F531A" w:rsidP="005A6F58">
      <w:pPr>
        <w:pStyle w:val="Company"/>
        <w:numPr>
          <w:ilvl w:val="0"/>
          <w:numId w:val="27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Making small talk with customers</w:t>
      </w:r>
    </w:p>
    <w:p w14:paraId="0E64078D" w14:textId="77777777" w:rsidR="00580191" w:rsidRPr="00580191" w:rsidRDefault="00580191" w:rsidP="00DD1E5B">
      <w:pPr>
        <w:pStyle w:val="Company"/>
        <w:spacing w:before="0"/>
        <w:rPr>
          <w:b w:val="0"/>
          <w:sz w:val="22"/>
          <w:szCs w:val="22"/>
        </w:rPr>
      </w:pPr>
    </w:p>
    <w:p w14:paraId="02152794" w14:textId="40720BAC" w:rsidR="00903984" w:rsidRDefault="00903984" w:rsidP="0090368B">
      <w:pPr>
        <w:pStyle w:val="Company"/>
        <w:spacing w:before="0"/>
        <w:rPr>
          <w:sz w:val="22"/>
          <w:szCs w:val="22"/>
        </w:rPr>
      </w:pPr>
    </w:p>
    <w:p w14:paraId="72369D99" w14:textId="3448E7CD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6BF168A1" w14:textId="2747DB6E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0AB9D704" w14:textId="167A75F1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730B6EF2" w14:textId="18AC364C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21ABC92B" w14:textId="56513C01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0577D3D9" w14:textId="6106EB5F" w:rsidR="00DD1E5B" w:rsidRDefault="00DD1E5B" w:rsidP="0090368B">
      <w:pPr>
        <w:pStyle w:val="Company"/>
        <w:spacing w:before="0"/>
        <w:rPr>
          <w:sz w:val="22"/>
          <w:szCs w:val="22"/>
        </w:rPr>
      </w:pPr>
    </w:p>
    <w:p w14:paraId="009BFD09" w14:textId="7530A203" w:rsidR="0090368B" w:rsidRPr="0090368B" w:rsidRDefault="00CD2BFC" w:rsidP="0090368B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lastRenderedPageBreak/>
        <w:t>Sandwich Artist</w:t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CC4010">
        <w:rPr>
          <w:sz w:val="22"/>
          <w:szCs w:val="22"/>
        </w:rPr>
        <w:tab/>
      </w:r>
      <w:r w:rsidR="00CC4010">
        <w:rPr>
          <w:sz w:val="22"/>
          <w:szCs w:val="22"/>
        </w:rPr>
        <w:tab/>
      </w:r>
      <w:r w:rsidR="00CC4010">
        <w:rPr>
          <w:sz w:val="22"/>
          <w:szCs w:val="22"/>
        </w:rPr>
        <w:tab/>
        <w:t>2014</w:t>
      </w:r>
    </w:p>
    <w:p w14:paraId="6BD00EBE" w14:textId="249D5A61" w:rsidR="0090368B" w:rsidRPr="00A97CC7" w:rsidRDefault="00B86418" w:rsidP="0090368B">
      <w:pPr>
        <w:pStyle w:val="Company"/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Subway</w:t>
      </w:r>
    </w:p>
    <w:p w14:paraId="27D28E7A" w14:textId="419A8F4D" w:rsidR="0090368B" w:rsidRDefault="0090368B" w:rsidP="0090368B">
      <w:pPr>
        <w:pStyle w:val="Company"/>
        <w:spacing w:before="0"/>
        <w:rPr>
          <w:b w:val="0"/>
          <w:sz w:val="22"/>
          <w:szCs w:val="22"/>
          <w:u w:val="single"/>
        </w:rPr>
      </w:pPr>
      <w:r w:rsidRPr="0090368B">
        <w:rPr>
          <w:b w:val="0"/>
          <w:sz w:val="22"/>
          <w:szCs w:val="22"/>
          <w:u w:val="single"/>
        </w:rPr>
        <w:t>Responsibilities:</w:t>
      </w:r>
    </w:p>
    <w:p w14:paraId="61784B6C" w14:textId="2D408694" w:rsidR="00AC6EC5" w:rsidRDefault="006003AE" w:rsidP="00AC6EC5">
      <w:pPr>
        <w:pStyle w:val="Company"/>
        <w:numPr>
          <w:ilvl w:val="0"/>
          <w:numId w:val="28"/>
        </w:numPr>
        <w:spacing w:before="0"/>
        <w:rPr>
          <w:b w:val="0"/>
          <w:sz w:val="22"/>
          <w:szCs w:val="22"/>
        </w:rPr>
      </w:pPr>
      <w:r w:rsidRPr="006003AE">
        <w:rPr>
          <w:b w:val="0"/>
          <w:sz w:val="22"/>
          <w:szCs w:val="22"/>
        </w:rPr>
        <w:t>Operating</w:t>
      </w:r>
      <w:r>
        <w:rPr>
          <w:b w:val="0"/>
          <w:sz w:val="22"/>
          <w:szCs w:val="22"/>
        </w:rPr>
        <w:t xml:space="preserve"> machinery</w:t>
      </w:r>
    </w:p>
    <w:p w14:paraId="1F7794F0" w14:textId="1DEA06EB" w:rsidR="006003AE" w:rsidRDefault="006003AE" w:rsidP="00AC6EC5">
      <w:pPr>
        <w:pStyle w:val="Company"/>
        <w:numPr>
          <w:ilvl w:val="0"/>
          <w:numId w:val="28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Operating the cash register</w:t>
      </w:r>
    </w:p>
    <w:p w14:paraId="4BEEE7BF" w14:textId="4FDE7EC5" w:rsidR="006003AE" w:rsidRPr="00293A10" w:rsidRDefault="00293A10" w:rsidP="00293A10">
      <w:pPr>
        <w:pStyle w:val="Company"/>
        <w:numPr>
          <w:ilvl w:val="0"/>
          <w:numId w:val="28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Customer service</w:t>
      </w:r>
    </w:p>
    <w:p w14:paraId="337893C7" w14:textId="2EB5EA62" w:rsidR="00846C88" w:rsidRDefault="00846C88" w:rsidP="00AC6EC5">
      <w:pPr>
        <w:pStyle w:val="Company"/>
        <w:numPr>
          <w:ilvl w:val="0"/>
          <w:numId w:val="28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Maintaining produce levels</w:t>
      </w:r>
    </w:p>
    <w:p w14:paraId="3D6D9061" w14:textId="7FEB3D12" w:rsidR="0090368B" w:rsidRDefault="00D86E17" w:rsidP="000B5EB8">
      <w:pPr>
        <w:pStyle w:val="Company"/>
        <w:numPr>
          <w:ilvl w:val="0"/>
          <w:numId w:val="28"/>
        </w:numPr>
        <w:spacing w:befor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Handling food according to </w:t>
      </w:r>
      <w:r w:rsidR="0086734F">
        <w:rPr>
          <w:b w:val="0"/>
          <w:sz w:val="22"/>
          <w:szCs w:val="22"/>
        </w:rPr>
        <w:t xml:space="preserve">store </w:t>
      </w:r>
      <w:r>
        <w:rPr>
          <w:b w:val="0"/>
          <w:sz w:val="22"/>
          <w:szCs w:val="22"/>
        </w:rPr>
        <w:t xml:space="preserve">hygiene </w:t>
      </w:r>
      <w:r w:rsidR="00D20C6C">
        <w:rPr>
          <w:b w:val="0"/>
          <w:sz w:val="22"/>
          <w:szCs w:val="22"/>
        </w:rPr>
        <w:t>policy</w:t>
      </w:r>
    </w:p>
    <w:p w14:paraId="7E92E434" w14:textId="77777777" w:rsidR="008D2E9A" w:rsidRPr="000B5EB8" w:rsidRDefault="008D2E9A" w:rsidP="008D2E9A">
      <w:pPr>
        <w:pStyle w:val="Company"/>
        <w:spacing w:before="0"/>
        <w:ind w:left="360"/>
        <w:rPr>
          <w:b w:val="0"/>
          <w:sz w:val="22"/>
          <w:szCs w:val="22"/>
        </w:rPr>
      </w:pPr>
    </w:p>
    <w:p w14:paraId="2F489F99" w14:textId="726C6E10" w:rsidR="00FB7040" w:rsidRPr="008363DA" w:rsidRDefault="008363DA">
      <w:pPr>
        <w:pStyle w:val="SectionHeader"/>
        <w:rPr>
          <w:i/>
          <w:iCs/>
        </w:rPr>
      </w:pPr>
      <w:r w:rsidRPr="008363DA">
        <w:rPr>
          <w:i/>
          <w:iCs/>
        </w:rPr>
        <w:t>Training</w:t>
      </w:r>
    </w:p>
    <w:p w14:paraId="0FB4F040" w14:textId="71D7CEFD" w:rsidR="002227E5" w:rsidRDefault="002227E5" w:rsidP="002227E5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Certificate IV in </w:t>
      </w:r>
      <w:r>
        <w:rPr>
          <w:sz w:val="22"/>
          <w:szCs w:val="22"/>
        </w:rPr>
        <w:t>Community Service</w:t>
      </w:r>
      <w:r>
        <w:rPr>
          <w:sz w:val="22"/>
          <w:szCs w:val="22"/>
        </w:rPr>
        <w:t xml:space="preserve"> </w:t>
      </w:r>
      <w:r w:rsidRPr="0090368B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GenU Training</w:t>
      </w:r>
      <w:r w:rsidRPr="0090368B">
        <w:rPr>
          <w:sz w:val="22"/>
          <w:szCs w:val="22"/>
        </w:rPr>
        <w:tab/>
      </w:r>
      <w:r w:rsidRPr="0090368B">
        <w:rPr>
          <w:sz w:val="22"/>
          <w:szCs w:val="22"/>
        </w:rPr>
        <w:tab/>
      </w:r>
      <w:r w:rsidRPr="0090368B">
        <w:rPr>
          <w:sz w:val="22"/>
          <w:szCs w:val="22"/>
        </w:rPr>
        <w:tab/>
      </w:r>
      <w:r w:rsidRPr="0090368B">
        <w:rPr>
          <w:sz w:val="22"/>
          <w:szCs w:val="22"/>
        </w:rPr>
        <w:tab/>
      </w:r>
      <w:r>
        <w:rPr>
          <w:sz w:val="22"/>
          <w:szCs w:val="22"/>
        </w:rPr>
        <w:tab/>
        <w:t>202</w:t>
      </w:r>
      <w:r w:rsidR="002F75C3">
        <w:rPr>
          <w:sz w:val="22"/>
          <w:szCs w:val="22"/>
        </w:rPr>
        <w:t>3</w:t>
      </w:r>
    </w:p>
    <w:p w14:paraId="6F1DF77F" w14:textId="77777777" w:rsidR="002227E5" w:rsidRDefault="002227E5" w:rsidP="00494659">
      <w:pPr>
        <w:pStyle w:val="Company"/>
        <w:spacing w:before="0"/>
        <w:rPr>
          <w:sz w:val="22"/>
          <w:szCs w:val="22"/>
        </w:rPr>
      </w:pPr>
    </w:p>
    <w:p w14:paraId="101F7991" w14:textId="4AAE32A1" w:rsidR="00FB7040" w:rsidRDefault="004B5C73" w:rsidP="00494659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t>Certificate IV in Mental Health</w:t>
      </w:r>
      <w:r w:rsidR="00903984">
        <w:rPr>
          <w:sz w:val="22"/>
          <w:szCs w:val="22"/>
        </w:rPr>
        <w:t xml:space="preserve"> </w:t>
      </w:r>
      <w:r w:rsidR="002227E5">
        <w:rPr>
          <w:sz w:val="22"/>
          <w:szCs w:val="22"/>
        </w:rPr>
        <w:tab/>
      </w:r>
      <w:r w:rsidR="002227E5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>
        <w:rPr>
          <w:b w:val="0"/>
          <w:sz w:val="22"/>
          <w:szCs w:val="22"/>
        </w:rPr>
        <w:t>GenU Training</w:t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 w:rsidR="0090368B" w:rsidRPr="0090368B">
        <w:rPr>
          <w:sz w:val="22"/>
          <w:szCs w:val="22"/>
        </w:rPr>
        <w:tab/>
      </w:r>
      <w:r>
        <w:rPr>
          <w:sz w:val="22"/>
          <w:szCs w:val="22"/>
        </w:rPr>
        <w:tab/>
        <w:t>2022</w:t>
      </w:r>
    </w:p>
    <w:p w14:paraId="0BCEA1AC" w14:textId="77777777" w:rsidR="00AB2AC2" w:rsidRDefault="00AB2AC2" w:rsidP="00494659">
      <w:pPr>
        <w:pStyle w:val="Company"/>
        <w:spacing w:before="0"/>
        <w:rPr>
          <w:sz w:val="22"/>
          <w:szCs w:val="22"/>
        </w:rPr>
      </w:pPr>
    </w:p>
    <w:p w14:paraId="3E7AE646" w14:textId="3EAB907F" w:rsidR="0090368B" w:rsidRDefault="00B36E57" w:rsidP="00494659">
      <w:pPr>
        <w:pStyle w:val="Company"/>
        <w:spacing w:before="0"/>
        <w:rPr>
          <w:sz w:val="22"/>
          <w:szCs w:val="22"/>
        </w:rPr>
      </w:pPr>
      <w:r>
        <w:rPr>
          <w:sz w:val="22"/>
          <w:szCs w:val="22"/>
        </w:rPr>
        <w:t>VCE Education</w:t>
      </w:r>
      <w:r w:rsidR="00F85346">
        <w:rPr>
          <w:sz w:val="22"/>
          <w:szCs w:val="22"/>
        </w:rPr>
        <w:tab/>
      </w:r>
      <w:r w:rsidR="00F85346">
        <w:rPr>
          <w:sz w:val="22"/>
          <w:szCs w:val="22"/>
        </w:rPr>
        <w:tab/>
      </w:r>
      <w:r w:rsidR="00F85346">
        <w:rPr>
          <w:sz w:val="22"/>
          <w:szCs w:val="22"/>
        </w:rPr>
        <w:tab/>
      </w:r>
      <w:r w:rsidR="00F85346">
        <w:rPr>
          <w:sz w:val="22"/>
          <w:szCs w:val="22"/>
        </w:rPr>
        <w:tab/>
      </w:r>
      <w:r w:rsidR="00F85346">
        <w:rPr>
          <w:sz w:val="22"/>
          <w:szCs w:val="22"/>
        </w:rPr>
        <w:tab/>
      </w:r>
      <w:r w:rsidR="00F85346">
        <w:rPr>
          <w:b w:val="0"/>
          <w:bCs w:val="0"/>
          <w:sz w:val="22"/>
          <w:szCs w:val="22"/>
        </w:rPr>
        <w:t>Covenant College</w:t>
      </w:r>
      <w:r w:rsidR="00F85346">
        <w:rPr>
          <w:b w:val="0"/>
          <w:bCs w:val="0"/>
          <w:sz w:val="22"/>
          <w:szCs w:val="22"/>
        </w:rPr>
        <w:tab/>
      </w:r>
      <w:r w:rsidR="00F85346">
        <w:rPr>
          <w:b w:val="0"/>
          <w:bCs w:val="0"/>
          <w:sz w:val="22"/>
          <w:szCs w:val="22"/>
        </w:rPr>
        <w:tab/>
      </w:r>
      <w:r w:rsidR="00F85346">
        <w:rPr>
          <w:b w:val="0"/>
          <w:bCs w:val="0"/>
          <w:sz w:val="22"/>
          <w:szCs w:val="22"/>
        </w:rPr>
        <w:tab/>
      </w:r>
      <w:r w:rsidR="00F85346">
        <w:rPr>
          <w:b w:val="0"/>
          <w:bCs w:val="0"/>
          <w:sz w:val="22"/>
          <w:szCs w:val="22"/>
        </w:rPr>
        <w:tab/>
      </w:r>
      <w:r w:rsidR="00F85346" w:rsidRPr="00F85346">
        <w:rPr>
          <w:sz w:val="22"/>
          <w:szCs w:val="22"/>
        </w:rPr>
        <w:t>2019</w:t>
      </w:r>
      <w:r w:rsidR="00F85346">
        <w:rPr>
          <w:sz w:val="22"/>
          <w:szCs w:val="22"/>
        </w:rPr>
        <w:t xml:space="preserve"> </w:t>
      </w:r>
    </w:p>
    <w:p w14:paraId="0BE0D217" w14:textId="62CAF898" w:rsidR="0090368B" w:rsidRDefault="0090368B">
      <w:pPr>
        <w:pStyle w:val="Company"/>
        <w:rPr>
          <w:sz w:val="22"/>
          <w:szCs w:val="22"/>
        </w:rPr>
      </w:pPr>
    </w:p>
    <w:p w14:paraId="02A96577" w14:textId="0028D669" w:rsidR="008363DA" w:rsidRPr="008363DA" w:rsidRDefault="008363DA" w:rsidP="008363DA">
      <w:pPr>
        <w:pStyle w:val="SectionHeader"/>
        <w:rPr>
          <w:i/>
          <w:iCs/>
        </w:rPr>
      </w:pPr>
      <w:r>
        <w:rPr>
          <w:i/>
          <w:iCs/>
        </w:rPr>
        <w:t>Hobbies and interests</w:t>
      </w:r>
    </w:p>
    <w:p w14:paraId="74B9C2B8" w14:textId="116FD744" w:rsidR="008363DA" w:rsidRDefault="00731B41" w:rsidP="00731B41">
      <w:pPr>
        <w:pStyle w:val="Company"/>
        <w:numPr>
          <w:ilvl w:val="0"/>
          <w:numId w:val="29"/>
        </w:numPr>
        <w:rPr>
          <w:b w:val="0"/>
          <w:bCs w:val="0"/>
          <w:sz w:val="22"/>
          <w:szCs w:val="22"/>
        </w:rPr>
      </w:pPr>
      <w:r w:rsidRPr="00E40951">
        <w:rPr>
          <w:b w:val="0"/>
          <w:bCs w:val="0"/>
          <w:sz w:val="22"/>
          <w:szCs w:val="22"/>
        </w:rPr>
        <w:t>Developing video games</w:t>
      </w:r>
      <w:r w:rsidR="00E0110F">
        <w:rPr>
          <w:b w:val="0"/>
          <w:bCs w:val="0"/>
          <w:sz w:val="22"/>
          <w:szCs w:val="22"/>
        </w:rPr>
        <w:t xml:space="preserve"> (programming and game design)</w:t>
      </w:r>
    </w:p>
    <w:p w14:paraId="2F016D68" w14:textId="19D46091" w:rsidR="004D4858" w:rsidRDefault="004D4858" w:rsidP="00731B41">
      <w:pPr>
        <w:pStyle w:val="Company"/>
        <w:numPr>
          <w:ilvl w:val="0"/>
          <w:numId w:val="29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Creating music</w:t>
      </w:r>
      <w:r w:rsidR="00CB67DE">
        <w:rPr>
          <w:b w:val="0"/>
          <w:bCs w:val="0"/>
          <w:sz w:val="22"/>
          <w:szCs w:val="22"/>
        </w:rPr>
        <w:t xml:space="preserve"> </w:t>
      </w:r>
      <w:r w:rsidR="00B45919">
        <w:rPr>
          <w:b w:val="0"/>
          <w:bCs w:val="0"/>
          <w:sz w:val="22"/>
          <w:szCs w:val="22"/>
        </w:rPr>
        <w:t xml:space="preserve">and </w:t>
      </w:r>
      <w:r w:rsidR="003D06A2">
        <w:rPr>
          <w:b w:val="0"/>
          <w:bCs w:val="0"/>
          <w:sz w:val="22"/>
          <w:szCs w:val="22"/>
        </w:rPr>
        <w:t>jamming with friends</w:t>
      </w:r>
    </w:p>
    <w:p w14:paraId="576D5239" w14:textId="49B0350D" w:rsidR="00E0110F" w:rsidRDefault="00440588" w:rsidP="00731B41">
      <w:pPr>
        <w:pStyle w:val="Company"/>
        <w:numPr>
          <w:ilvl w:val="0"/>
          <w:numId w:val="29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Proficient at </w:t>
      </w:r>
      <w:r w:rsidR="004D4858">
        <w:rPr>
          <w:b w:val="0"/>
          <w:bCs w:val="0"/>
          <w:sz w:val="22"/>
          <w:szCs w:val="22"/>
        </w:rPr>
        <w:t>guitar</w:t>
      </w:r>
      <w:r>
        <w:rPr>
          <w:b w:val="0"/>
          <w:bCs w:val="0"/>
          <w:sz w:val="22"/>
          <w:szCs w:val="22"/>
        </w:rPr>
        <w:t xml:space="preserve"> and </w:t>
      </w:r>
      <w:r w:rsidR="004D4858">
        <w:rPr>
          <w:b w:val="0"/>
          <w:bCs w:val="0"/>
          <w:sz w:val="22"/>
          <w:szCs w:val="22"/>
        </w:rPr>
        <w:t>bass,</w:t>
      </w:r>
      <w:r>
        <w:rPr>
          <w:b w:val="0"/>
          <w:bCs w:val="0"/>
          <w:sz w:val="22"/>
          <w:szCs w:val="22"/>
        </w:rPr>
        <w:t xml:space="preserve"> and learning </w:t>
      </w:r>
      <w:r w:rsidR="004D4858">
        <w:rPr>
          <w:b w:val="0"/>
          <w:bCs w:val="0"/>
          <w:sz w:val="22"/>
          <w:szCs w:val="22"/>
        </w:rPr>
        <w:t>drums</w:t>
      </w:r>
      <w:r w:rsidR="00C94AFD">
        <w:rPr>
          <w:b w:val="0"/>
          <w:bCs w:val="0"/>
          <w:sz w:val="22"/>
          <w:szCs w:val="22"/>
        </w:rPr>
        <w:t xml:space="preserve"> and </w:t>
      </w:r>
      <w:r w:rsidR="00D022EC">
        <w:rPr>
          <w:b w:val="0"/>
          <w:bCs w:val="0"/>
          <w:sz w:val="22"/>
          <w:szCs w:val="22"/>
        </w:rPr>
        <w:t>piano</w:t>
      </w:r>
    </w:p>
    <w:p w14:paraId="6D09E98B" w14:textId="468E0AC6" w:rsidR="00DE53E5" w:rsidRPr="00E40951" w:rsidRDefault="00DE53E5" w:rsidP="00731B41">
      <w:pPr>
        <w:pStyle w:val="Company"/>
        <w:numPr>
          <w:ilvl w:val="0"/>
          <w:numId w:val="29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Gardening and maintaining the backyard</w:t>
      </w:r>
    </w:p>
    <w:p w14:paraId="01D8E2F3" w14:textId="77777777" w:rsidR="002B4531" w:rsidRPr="00494659" w:rsidRDefault="002B4531" w:rsidP="002B4531">
      <w:pPr>
        <w:pStyle w:val="Company"/>
        <w:spacing w:before="0"/>
        <w:rPr>
          <w:b w:val="0"/>
          <w:sz w:val="22"/>
          <w:szCs w:val="22"/>
        </w:rPr>
      </w:pPr>
    </w:p>
    <w:sectPr w:rsidR="002B4531" w:rsidRPr="00494659" w:rsidSect="0090368B">
      <w:headerReference w:type="default" r:id="rId11"/>
      <w:footerReference w:type="default" r:id="rId12"/>
      <w:footerReference w:type="first" r:id="rId13"/>
      <w:pgSz w:w="12240" w:h="15840"/>
      <w:pgMar w:top="825" w:right="1080" w:bottom="1080" w:left="108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87B4" w14:textId="77777777" w:rsidR="009F709A" w:rsidRDefault="009F709A">
      <w:r>
        <w:separator/>
      </w:r>
    </w:p>
  </w:endnote>
  <w:endnote w:type="continuationSeparator" w:id="0">
    <w:p w14:paraId="1F1BC96B" w14:textId="77777777" w:rsidR="009F709A" w:rsidRDefault="009F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E7C61" w14:paraId="68F67D21" w14:textId="77777777" w:rsidTr="005E7C61">
      <w:tc>
        <w:tcPr>
          <w:tcW w:w="4500" w:type="pct"/>
          <w:tcBorders>
            <w:top w:val="single" w:sz="4" w:space="0" w:color="000000"/>
          </w:tcBorders>
        </w:tcPr>
        <w:p w14:paraId="38587721" w14:textId="6EF883C2" w:rsidR="005E7C61" w:rsidRPr="005E7C61" w:rsidRDefault="00CD395C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Ethan Cowlishaw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14:paraId="34DEF8AB" w14:textId="77777777" w:rsidR="005E7C61" w:rsidRPr="005E7C61" w:rsidRDefault="005E7C61">
          <w:pPr>
            <w:pStyle w:val="Header"/>
            <w:rPr>
              <w:color w:val="FFFFFF"/>
              <w:sz w:val="16"/>
              <w:szCs w:val="16"/>
            </w:rPr>
          </w:pPr>
          <w:r w:rsidRPr="005E7C61">
            <w:rPr>
              <w:sz w:val="16"/>
              <w:szCs w:val="16"/>
            </w:rPr>
            <w:fldChar w:fldCharType="begin"/>
          </w:r>
          <w:r w:rsidRPr="005E7C61">
            <w:rPr>
              <w:sz w:val="16"/>
              <w:szCs w:val="16"/>
            </w:rPr>
            <w:instrText xml:space="preserve"> PAGE   \* MERGEFORMAT </w:instrText>
          </w:r>
          <w:r w:rsidRPr="005E7C61">
            <w:rPr>
              <w:sz w:val="16"/>
              <w:szCs w:val="16"/>
            </w:rPr>
            <w:fldChar w:fldCharType="separate"/>
          </w:r>
          <w:r w:rsidR="00A2434B" w:rsidRPr="00A2434B">
            <w:rPr>
              <w:noProof/>
              <w:color w:val="FFFFFF"/>
              <w:sz w:val="16"/>
              <w:szCs w:val="16"/>
            </w:rPr>
            <w:t>2</w:t>
          </w:r>
          <w:r w:rsidRPr="005E7C61">
            <w:rPr>
              <w:noProof/>
              <w:color w:val="FFFFFF"/>
              <w:sz w:val="16"/>
              <w:szCs w:val="16"/>
            </w:rPr>
            <w:fldChar w:fldCharType="end"/>
          </w:r>
        </w:p>
      </w:tc>
    </w:tr>
  </w:tbl>
  <w:p w14:paraId="532B3FFE" w14:textId="77777777" w:rsidR="005E7C61" w:rsidRDefault="005E7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E7C61" w14:paraId="28F915C2" w14:textId="77777777" w:rsidTr="005E7C61">
      <w:tc>
        <w:tcPr>
          <w:tcW w:w="4500" w:type="pct"/>
          <w:tcBorders>
            <w:top w:val="single" w:sz="4" w:space="0" w:color="000000"/>
          </w:tcBorders>
        </w:tcPr>
        <w:p w14:paraId="45E92D09" w14:textId="05B6F78D" w:rsidR="005E7C61" w:rsidRPr="005E7C61" w:rsidRDefault="005A6F5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Ethan Cowlishaw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14:paraId="1D7191F5" w14:textId="77777777" w:rsidR="005E7C61" w:rsidRPr="005E7C61" w:rsidRDefault="005E7C61">
          <w:pPr>
            <w:pStyle w:val="Header"/>
            <w:rPr>
              <w:color w:val="FFFFFF"/>
              <w:sz w:val="16"/>
              <w:szCs w:val="16"/>
            </w:rPr>
          </w:pPr>
          <w:r w:rsidRPr="005E7C61">
            <w:rPr>
              <w:sz w:val="16"/>
              <w:szCs w:val="16"/>
            </w:rPr>
            <w:fldChar w:fldCharType="begin"/>
          </w:r>
          <w:r w:rsidRPr="005E7C61">
            <w:rPr>
              <w:sz w:val="16"/>
              <w:szCs w:val="16"/>
            </w:rPr>
            <w:instrText xml:space="preserve"> PAGE   \* MERGEFORMAT </w:instrText>
          </w:r>
          <w:r w:rsidRPr="005E7C61">
            <w:rPr>
              <w:sz w:val="16"/>
              <w:szCs w:val="16"/>
            </w:rPr>
            <w:fldChar w:fldCharType="separate"/>
          </w:r>
          <w:r w:rsidR="00A2434B" w:rsidRPr="00A2434B">
            <w:rPr>
              <w:noProof/>
              <w:color w:val="FFFFFF"/>
              <w:sz w:val="16"/>
              <w:szCs w:val="16"/>
            </w:rPr>
            <w:t>1</w:t>
          </w:r>
          <w:r w:rsidRPr="005E7C61">
            <w:rPr>
              <w:noProof/>
              <w:color w:val="FFFFFF"/>
              <w:sz w:val="16"/>
              <w:szCs w:val="16"/>
            </w:rPr>
            <w:fldChar w:fldCharType="end"/>
          </w:r>
        </w:p>
      </w:tc>
    </w:tr>
  </w:tbl>
  <w:p w14:paraId="76C47E54" w14:textId="77777777" w:rsidR="005E7C61" w:rsidRDefault="005E7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3602" w14:textId="77777777" w:rsidR="009F709A" w:rsidRDefault="009F709A">
      <w:r>
        <w:separator/>
      </w:r>
    </w:p>
  </w:footnote>
  <w:footnote w:type="continuationSeparator" w:id="0">
    <w:p w14:paraId="3D48F51D" w14:textId="77777777" w:rsidR="009F709A" w:rsidRDefault="009F7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937C" w14:textId="77777777" w:rsidR="00FB7040" w:rsidRDefault="00FB7040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598AE638" w14:textId="77777777" w:rsidR="00FB7040" w:rsidRDefault="00FB7040">
    <w:pPr>
      <w:pStyle w:val="PALATINO10"/>
      <w:tabs>
        <w:tab w:val="right" w:pos="9540"/>
      </w:tabs>
      <w:rPr>
        <w:rFonts w:ascii="Trebuchet MS" w:hAnsi="Trebuchet MS"/>
      </w:rPr>
    </w:pPr>
  </w:p>
  <w:p w14:paraId="40AEDB05" w14:textId="77777777" w:rsidR="00FB7040" w:rsidRDefault="00FB7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DB2D64"/>
    <w:multiLevelType w:val="hybridMultilevel"/>
    <w:tmpl w:val="A20C5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2A9B"/>
    <w:multiLevelType w:val="multilevel"/>
    <w:tmpl w:val="850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D3B0A"/>
    <w:multiLevelType w:val="hybridMultilevel"/>
    <w:tmpl w:val="58F8B3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F01478"/>
    <w:multiLevelType w:val="hybridMultilevel"/>
    <w:tmpl w:val="062E784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110C9"/>
    <w:multiLevelType w:val="hybridMultilevel"/>
    <w:tmpl w:val="32F2E20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1F242B"/>
    <w:multiLevelType w:val="hybridMultilevel"/>
    <w:tmpl w:val="9A1CA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A24267"/>
    <w:multiLevelType w:val="multilevel"/>
    <w:tmpl w:val="7A2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22E2B"/>
    <w:multiLevelType w:val="hybridMultilevel"/>
    <w:tmpl w:val="DA88513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9361564">
    <w:abstractNumId w:val="5"/>
  </w:num>
  <w:num w:numId="2" w16cid:durableId="656348257">
    <w:abstractNumId w:val="19"/>
  </w:num>
  <w:num w:numId="3" w16cid:durableId="1068651427">
    <w:abstractNumId w:val="0"/>
  </w:num>
  <w:num w:numId="4" w16cid:durableId="963389562">
    <w:abstractNumId w:val="14"/>
  </w:num>
  <w:num w:numId="5" w16cid:durableId="513766673">
    <w:abstractNumId w:val="22"/>
  </w:num>
  <w:num w:numId="6" w16cid:durableId="2037077039">
    <w:abstractNumId w:val="11"/>
  </w:num>
  <w:num w:numId="7" w16cid:durableId="143817291">
    <w:abstractNumId w:val="18"/>
  </w:num>
  <w:num w:numId="8" w16cid:durableId="1013990664">
    <w:abstractNumId w:val="9"/>
  </w:num>
  <w:num w:numId="9" w16cid:durableId="2041662323">
    <w:abstractNumId w:val="17"/>
  </w:num>
  <w:num w:numId="10" w16cid:durableId="1837112129">
    <w:abstractNumId w:val="20"/>
  </w:num>
  <w:num w:numId="11" w16cid:durableId="420493735">
    <w:abstractNumId w:val="10"/>
  </w:num>
  <w:num w:numId="12" w16cid:durableId="2053991957">
    <w:abstractNumId w:val="12"/>
  </w:num>
  <w:num w:numId="13" w16cid:durableId="6492978">
    <w:abstractNumId w:val="25"/>
  </w:num>
  <w:num w:numId="14" w16cid:durableId="1643535579">
    <w:abstractNumId w:val="1"/>
  </w:num>
  <w:num w:numId="15" w16cid:durableId="2107842975">
    <w:abstractNumId w:val="3"/>
  </w:num>
  <w:num w:numId="16" w16cid:durableId="689793321">
    <w:abstractNumId w:val="4"/>
  </w:num>
  <w:num w:numId="17" w16cid:durableId="476381882">
    <w:abstractNumId w:val="8"/>
  </w:num>
  <w:num w:numId="18" w16cid:durableId="743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0966164">
    <w:abstractNumId w:val="7"/>
  </w:num>
  <w:num w:numId="20" w16cid:durableId="787820848">
    <w:abstractNumId w:val="4"/>
  </w:num>
  <w:num w:numId="21" w16cid:durableId="384065334">
    <w:abstractNumId w:val="23"/>
  </w:num>
  <w:num w:numId="22" w16cid:durableId="1756706472">
    <w:abstractNumId w:val="4"/>
  </w:num>
  <w:num w:numId="23" w16cid:durableId="1480073136">
    <w:abstractNumId w:val="4"/>
  </w:num>
  <w:num w:numId="24" w16cid:durableId="1900045108">
    <w:abstractNumId w:val="21"/>
  </w:num>
  <w:num w:numId="25" w16cid:durableId="639699680">
    <w:abstractNumId w:val="6"/>
  </w:num>
  <w:num w:numId="26" w16cid:durableId="422411988">
    <w:abstractNumId w:val="13"/>
  </w:num>
  <w:num w:numId="27" w16cid:durableId="1010716173">
    <w:abstractNumId w:val="24"/>
  </w:num>
  <w:num w:numId="28" w16cid:durableId="173423585">
    <w:abstractNumId w:val="16"/>
  </w:num>
  <w:num w:numId="29" w16cid:durableId="11064600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56"/>
    <w:rsid w:val="000115EE"/>
    <w:rsid w:val="00031771"/>
    <w:rsid w:val="00043843"/>
    <w:rsid w:val="000473D5"/>
    <w:rsid w:val="00057AC6"/>
    <w:rsid w:val="00081B13"/>
    <w:rsid w:val="00095A79"/>
    <w:rsid w:val="00096C12"/>
    <w:rsid w:val="000A484E"/>
    <w:rsid w:val="000A4D87"/>
    <w:rsid w:val="000B5EB8"/>
    <w:rsid w:val="000C54A1"/>
    <w:rsid w:val="000F5D29"/>
    <w:rsid w:val="00126484"/>
    <w:rsid w:val="00131474"/>
    <w:rsid w:val="001344A8"/>
    <w:rsid w:val="00143A9F"/>
    <w:rsid w:val="00145E16"/>
    <w:rsid w:val="00167363"/>
    <w:rsid w:val="00176CCC"/>
    <w:rsid w:val="001A2F6E"/>
    <w:rsid w:val="001D3DC8"/>
    <w:rsid w:val="001F531A"/>
    <w:rsid w:val="002047EE"/>
    <w:rsid w:val="00217DE5"/>
    <w:rsid w:val="002227E5"/>
    <w:rsid w:val="00226B2A"/>
    <w:rsid w:val="00293A10"/>
    <w:rsid w:val="002A4676"/>
    <w:rsid w:val="002A4D9D"/>
    <w:rsid w:val="002B1EF8"/>
    <w:rsid w:val="002B4531"/>
    <w:rsid w:val="002D208D"/>
    <w:rsid w:val="002F75C3"/>
    <w:rsid w:val="00310D16"/>
    <w:rsid w:val="003147B0"/>
    <w:rsid w:val="0032626C"/>
    <w:rsid w:val="0037316E"/>
    <w:rsid w:val="003919DA"/>
    <w:rsid w:val="00392938"/>
    <w:rsid w:val="003A5D7D"/>
    <w:rsid w:val="003A7172"/>
    <w:rsid w:val="003D06A2"/>
    <w:rsid w:val="003E00C7"/>
    <w:rsid w:val="003E0B20"/>
    <w:rsid w:val="003F146F"/>
    <w:rsid w:val="00420BA5"/>
    <w:rsid w:val="00440588"/>
    <w:rsid w:val="00441800"/>
    <w:rsid w:val="0044777E"/>
    <w:rsid w:val="0045484C"/>
    <w:rsid w:val="00494659"/>
    <w:rsid w:val="004A369E"/>
    <w:rsid w:val="004B5C73"/>
    <w:rsid w:val="004D4858"/>
    <w:rsid w:val="004E598E"/>
    <w:rsid w:val="0052376E"/>
    <w:rsid w:val="00544905"/>
    <w:rsid w:val="00553A48"/>
    <w:rsid w:val="00571D69"/>
    <w:rsid w:val="00580191"/>
    <w:rsid w:val="005A6F58"/>
    <w:rsid w:val="005C79CC"/>
    <w:rsid w:val="005D573F"/>
    <w:rsid w:val="005E10A5"/>
    <w:rsid w:val="005E751A"/>
    <w:rsid w:val="005E7C61"/>
    <w:rsid w:val="005F4DA1"/>
    <w:rsid w:val="006003AE"/>
    <w:rsid w:val="00612B70"/>
    <w:rsid w:val="0064025F"/>
    <w:rsid w:val="006415C2"/>
    <w:rsid w:val="006807C7"/>
    <w:rsid w:val="006A6956"/>
    <w:rsid w:val="007044E7"/>
    <w:rsid w:val="00731043"/>
    <w:rsid w:val="00731B41"/>
    <w:rsid w:val="00740D22"/>
    <w:rsid w:val="0075580B"/>
    <w:rsid w:val="00796C5D"/>
    <w:rsid w:val="007A3FE6"/>
    <w:rsid w:val="007A58B0"/>
    <w:rsid w:val="007C0DB9"/>
    <w:rsid w:val="007C1288"/>
    <w:rsid w:val="007C12E2"/>
    <w:rsid w:val="007D2061"/>
    <w:rsid w:val="007E4B44"/>
    <w:rsid w:val="007F25C5"/>
    <w:rsid w:val="00814BEA"/>
    <w:rsid w:val="0083483C"/>
    <w:rsid w:val="008363DA"/>
    <w:rsid w:val="008429F0"/>
    <w:rsid w:val="00846C88"/>
    <w:rsid w:val="00861E5C"/>
    <w:rsid w:val="0086734F"/>
    <w:rsid w:val="00891904"/>
    <w:rsid w:val="0089442D"/>
    <w:rsid w:val="008A177D"/>
    <w:rsid w:val="008A5145"/>
    <w:rsid w:val="008B575B"/>
    <w:rsid w:val="008C5841"/>
    <w:rsid w:val="008D2E9A"/>
    <w:rsid w:val="008F7362"/>
    <w:rsid w:val="0090368B"/>
    <w:rsid w:val="00903984"/>
    <w:rsid w:val="009123B6"/>
    <w:rsid w:val="00955A6C"/>
    <w:rsid w:val="00962D0C"/>
    <w:rsid w:val="00972690"/>
    <w:rsid w:val="00973875"/>
    <w:rsid w:val="00977515"/>
    <w:rsid w:val="0099208F"/>
    <w:rsid w:val="009956AA"/>
    <w:rsid w:val="009F554E"/>
    <w:rsid w:val="009F709A"/>
    <w:rsid w:val="00A2434B"/>
    <w:rsid w:val="00A41C55"/>
    <w:rsid w:val="00A81133"/>
    <w:rsid w:val="00A97CC7"/>
    <w:rsid w:val="00A97D5B"/>
    <w:rsid w:val="00AB2AC2"/>
    <w:rsid w:val="00AC5903"/>
    <w:rsid w:val="00AC6EC5"/>
    <w:rsid w:val="00AE1477"/>
    <w:rsid w:val="00AE5056"/>
    <w:rsid w:val="00B27493"/>
    <w:rsid w:val="00B27875"/>
    <w:rsid w:val="00B36E57"/>
    <w:rsid w:val="00B45919"/>
    <w:rsid w:val="00B61F34"/>
    <w:rsid w:val="00B86418"/>
    <w:rsid w:val="00B978E9"/>
    <w:rsid w:val="00B97FB8"/>
    <w:rsid w:val="00BA7BE8"/>
    <w:rsid w:val="00BD64CA"/>
    <w:rsid w:val="00BF2129"/>
    <w:rsid w:val="00C172AB"/>
    <w:rsid w:val="00C676D7"/>
    <w:rsid w:val="00C74418"/>
    <w:rsid w:val="00C76C11"/>
    <w:rsid w:val="00C86E5A"/>
    <w:rsid w:val="00C94AFD"/>
    <w:rsid w:val="00CB67DE"/>
    <w:rsid w:val="00CC4010"/>
    <w:rsid w:val="00CD1405"/>
    <w:rsid w:val="00CD2BFC"/>
    <w:rsid w:val="00CD395C"/>
    <w:rsid w:val="00CD6991"/>
    <w:rsid w:val="00CE3F86"/>
    <w:rsid w:val="00CF3B94"/>
    <w:rsid w:val="00D022EC"/>
    <w:rsid w:val="00D20C6C"/>
    <w:rsid w:val="00D27A90"/>
    <w:rsid w:val="00D322BC"/>
    <w:rsid w:val="00D654E9"/>
    <w:rsid w:val="00D83F84"/>
    <w:rsid w:val="00D86E17"/>
    <w:rsid w:val="00D93684"/>
    <w:rsid w:val="00D93989"/>
    <w:rsid w:val="00DC292A"/>
    <w:rsid w:val="00DD1E5B"/>
    <w:rsid w:val="00DE53E5"/>
    <w:rsid w:val="00DE5F6A"/>
    <w:rsid w:val="00E0110F"/>
    <w:rsid w:val="00E033BD"/>
    <w:rsid w:val="00E140A9"/>
    <w:rsid w:val="00E263DB"/>
    <w:rsid w:val="00E321F8"/>
    <w:rsid w:val="00E40951"/>
    <w:rsid w:val="00E5781D"/>
    <w:rsid w:val="00E75D79"/>
    <w:rsid w:val="00EB788E"/>
    <w:rsid w:val="00ED0004"/>
    <w:rsid w:val="00ED22E6"/>
    <w:rsid w:val="00F17AEC"/>
    <w:rsid w:val="00F24DC7"/>
    <w:rsid w:val="00F25794"/>
    <w:rsid w:val="00F47094"/>
    <w:rsid w:val="00F47630"/>
    <w:rsid w:val="00F57851"/>
    <w:rsid w:val="00F67AF6"/>
    <w:rsid w:val="00F85346"/>
    <w:rsid w:val="00FA1A70"/>
    <w:rsid w:val="00FB31D0"/>
    <w:rsid w:val="00FB7040"/>
    <w:rsid w:val="00FC6A0E"/>
    <w:rsid w:val="00FE3E98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EB6AE"/>
  <w15:chartTrackingRefBased/>
  <w15:docId w15:val="{424EFBAA-6857-4EAF-9B24-2E9C753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040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7040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rsid w:val="00FB7040"/>
    <w:rPr>
      <w:sz w:val="20"/>
    </w:rPr>
  </w:style>
  <w:style w:type="paragraph" w:customStyle="1" w:styleId="PALATINO10">
    <w:name w:val="PALATINO 10"/>
    <w:rsid w:val="00FB7040"/>
    <w:rPr>
      <w:rFonts w:ascii="Palatino" w:hAnsi="Palatino"/>
      <w:lang w:val="en-US" w:eastAsia="en-US"/>
    </w:rPr>
  </w:style>
  <w:style w:type="paragraph" w:customStyle="1" w:styleId="Palatino100">
    <w:name w:val="Palatino 10"/>
    <w:basedOn w:val="Normal"/>
    <w:rsid w:val="00FB7040"/>
    <w:rPr>
      <w:rFonts w:ascii="Palatino" w:hAnsi="Palatino"/>
      <w:sz w:val="20"/>
    </w:rPr>
  </w:style>
  <w:style w:type="character" w:styleId="Hyperlink">
    <w:name w:val="Hyperlink"/>
    <w:uiPriority w:val="99"/>
    <w:rsid w:val="00FB704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B7040"/>
    <w:pPr>
      <w:tabs>
        <w:tab w:val="center" w:pos="4680"/>
        <w:tab w:val="right" w:pos="9360"/>
      </w:tabs>
    </w:pPr>
    <w:rPr>
      <w:rFonts w:ascii="Trebuchet MS" w:hAnsi="Trebuchet MS"/>
    </w:rPr>
  </w:style>
  <w:style w:type="character" w:customStyle="1" w:styleId="FooterChar">
    <w:name w:val="Footer Char"/>
    <w:link w:val="Footer"/>
    <w:uiPriority w:val="99"/>
    <w:rsid w:val="00FB7040"/>
    <w:rPr>
      <w:rFonts w:ascii="Trebuchet MS" w:hAnsi="Trebuchet MS"/>
      <w:sz w:val="24"/>
    </w:rPr>
  </w:style>
  <w:style w:type="paragraph" w:customStyle="1" w:styleId="NAME">
    <w:name w:val="NAME"/>
    <w:basedOn w:val="PALATINO10"/>
    <w:rsid w:val="00FB7040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ectionHeader">
    <w:name w:val="Section Header"/>
    <w:basedOn w:val="TOC1"/>
    <w:next w:val="TOC3"/>
    <w:rsid w:val="00FB7040"/>
    <w:pPr>
      <w:pBdr>
        <w:bottom w:val="single" w:sz="18" w:space="1" w:color="auto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Address">
    <w:name w:val="Address"/>
    <w:basedOn w:val="PALATINO10"/>
    <w:rsid w:val="00FB7040"/>
    <w:pPr>
      <w:jc w:val="center"/>
    </w:pPr>
    <w:rPr>
      <w:rFonts w:ascii="Calibri" w:hAnsi="Calibri"/>
      <w:sz w:val="22"/>
    </w:rPr>
  </w:style>
  <w:style w:type="paragraph" w:customStyle="1" w:styleId="ResumeKeywords">
    <w:name w:val="Resume Keywords"/>
    <w:basedOn w:val="PALATINO10"/>
    <w:rsid w:val="00FB7040"/>
    <w:p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DBE5F1"/>
      <w:spacing w:before="20" w:after="20"/>
      <w:jc w:val="center"/>
    </w:pPr>
    <w:rPr>
      <w:rFonts w:ascii="Calibri" w:hAnsi="Calibri"/>
    </w:rPr>
  </w:style>
  <w:style w:type="table" w:styleId="TableGrid">
    <w:name w:val="Table Grid"/>
    <w:basedOn w:val="TableNormal"/>
    <w:rsid w:val="00FB70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PALATINO10TrebuchetMSJustified">
    <w:name w:val="Style PALATINO 10 + Trebuchet MS Justified"/>
    <w:basedOn w:val="PALATINO10"/>
    <w:rsid w:val="00FB7040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rsid w:val="00FB7040"/>
    <w:pPr>
      <w:spacing w:before="240"/>
    </w:pPr>
    <w:rPr>
      <w:rFonts w:ascii="Calibri" w:hAnsi="Calibri"/>
      <w:b/>
      <w:bCs/>
      <w:sz w:val="24"/>
    </w:rPr>
  </w:style>
  <w:style w:type="paragraph" w:customStyle="1" w:styleId="CompanyAddress">
    <w:name w:val="Company Address"/>
    <w:basedOn w:val="PALATINO10"/>
    <w:rsid w:val="00FB7040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rsid w:val="00FB7040"/>
    <w:pPr>
      <w:spacing w:after="60"/>
    </w:pPr>
    <w:rPr>
      <w:rFonts w:ascii="Calibri" w:hAnsi="Calibri"/>
      <w:sz w:val="22"/>
    </w:rPr>
  </w:style>
  <w:style w:type="paragraph" w:customStyle="1" w:styleId="Position">
    <w:name w:val="Position"/>
    <w:basedOn w:val="Address"/>
    <w:qFormat/>
    <w:rsid w:val="00FB7040"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rsid w:val="00FB7040"/>
    <w:pPr>
      <w:spacing w:before="60"/>
    </w:pPr>
  </w:style>
  <w:style w:type="paragraph" w:customStyle="1" w:styleId="Accomplishments">
    <w:name w:val="Accomplishments"/>
    <w:basedOn w:val="CompanyDescription"/>
    <w:qFormat/>
    <w:rsid w:val="00FB7040"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sid w:val="00FB7040"/>
    <w:rPr>
      <w:b/>
      <w:sz w:val="24"/>
    </w:rPr>
  </w:style>
  <w:style w:type="paragraph" w:styleId="TOC3">
    <w:name w:val="toc 3"/>
    <w:basedOn w:val="Normal"/>
    <w:next w:val="Normal"/>
    <w:autoRedefine/>
    <w:rsid w:val="00FB7040"/>
    <w:pPr>
      <w:spacing w:after="100"/>
      <w:ind w:left="480"/>
    </w:pPr>
  </w:style>
  <w:style w:type="paragraph" w:styleId="TOC1">
    <w:name w:val="toc 1"/>
    <w:basedOn w:val="Normal"/>
    <w:next w:val="Normal"/>
    <w:autoRedefine/>
    <w:rsid w:val="00FB7040"/>
    <w:pPr>
      <w:spacing w:after="100"/>
    </w:pPr>
  </w:style>
  <w:style w:type="paragraph" w:customStyle="1" w:styleId="SubmitResume">
    <w:name w:val="Submit Resume"/>
    <w:basedOn w:val="Normal"/>
    <w:rsid w:val="00FB7040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sid w:val="00FB704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B7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B7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040"/>
    <w:pPr>
      <w:ind w:left="720"/>
      <w:contextualSpacing/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rsid w:val="005E7C61"/>
    <w:rPr>
      <w:rFonts w:ascii="Trebuchet MS" w:hAnsi="Trebuchet MS"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7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oweth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w\AppData\Roaming\Microsoft\Templates\Keyword%20Resume%20201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305BC165-5ACF-4F34-8199-03FBE3B184FD</TemplateGUID>
    <TemplateBuildVersion>9</TemplateBuildVersion>
    <TemplateBuildDate>2011-04-08T14:40:11.3275407-04:00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C532-E1B0-4C1B-967E-A1B3B26790B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81B04B8-6CAA-4ECE-8821-C0EEFAA83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F3EF2-567B-428F-910A-27D70E9B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Keyword Resume 2011.dotm</Template>
  <TotalTime>72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Karingal Inc.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Winter</dc:creator>
  <cp:keywords/>
  <cp:lastModifiedBy>ETHAN DEL COWLISHAW</cp:lastModifiedBy>
  <cp:revision>165</cp:revision>
  <cp:lastPrinted>2012-02-28T23:47:00Z</cp:lastPrinted>
  <dcterms:created xsi:type="dcterms:W3CDTF">2018-06-08T05:10:00Z</dcterms:created>
  <dcterms:modified xsi:type="dcterms:W3CDTF">2023-08-01T01:06:00Z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TC027170749991</vt:lpwstr>
  </property>
</Properties>
</file>